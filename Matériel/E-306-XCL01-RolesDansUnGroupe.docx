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721C46">
      <w:pPr>
        <w:numPr>
          <w:ilvl w:val="0"/>
          <w:numId w:val="3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5C67518E" w14:textId="77777777" w:rsid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79F657B4" w14:textId="3787E772" w:rsidR="009F64DA" w:rsidRPr="009F64DA" w:rsidRDefault="009F64DA" w:rsidP="00721C46">
            <w:pPr>
              <w:pStyle w:val="Paragraphedeliste"/>
              <w:numPr>
                <w:ilvl w:val="0"/>
                <w:numId w:val="7"/>
              </w:num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Créatif</w:t>
            </w:r>
          </w:p>
          <w:p w14:paraId="123CD594" w14:textId="1FF7A15E" w:rsidR="000C3E21" w:rsidRPr="009F64DA" w:rsidRDefault="009F64DA" w:rsidP="00721C46">
            <w:pPr>
              <w:pStyle w:val="Paragraphedeliste"/>
              <w:numPr>
                <w:ilvl w:val="0"/>
                <w:numId w:val="7"/>
              </w:num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</w:rPr>
              <w:t>Ignore les conséquences.</w:t>
            </w:r>
          </w:p>
          <w:p w14:paraId="20F6B8B8" w14:textId="77777777" w:rsid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Non: </w:t>
            </w:r>
          </w:p>
          <w:p w14:paraId="48EF76A6" w14:textId="77777777" w:rsidR="00BF3983" w:rsidRPr="00BF3983" w:rsidRDefault="009F64DA" w:rsidP="00721C46">
            <w:pPr>
              <w:pStyle w:val="Paragraphedeliste"/>
              <w:numPr>
                <w:ilvl w:val="0"/>
                <w:numId w:val="8"/>
              </w:num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Imaginatif</w:t>
            </w:r>
          </w:p>
          <w:p w14:paraId="00B799F7" w14:textId="39E1E303" w:rsidR="009F64DA" w:rsidRPr="009F64DA" w:rsidRDefault="00BF3983" w:rsidP="00721C46">
            <w:pPr>
              <w:pStyle w:val="Paragraphedeliste"/>
              <w:numPr>
                <w:ilvl w:val="0"/>
                <w:numId w:val="8"/>
              </w:num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Réfléchis trop pour être capable de résoudre</w:t>
            </w:r>
            <w:r w:rsidR="009F64DA" w:rsidRPr="009F64DA">
              <w:rPr>
                <w:rFonts w:ascii="Century Gothic" w:hAnsi="Century Gothic"/>
                <w:sz w:val="22"/>
                <w:szCs w:val="22"/>
              </w:rPr>
              <w:t xml:space="preserve"> des problèmes compliqués.</w:t>
            </w:r>
            <w:r w:rsidR="009F64DA" w:rsidRPr="009F64DA">
              <w:rPr>
                <w:rFonts w:ascii="Century Gothic" w:hAnsi="Century Gothic"/>
                <w:sz w:val="22"/>
              </w:rPr>
              <w:t xml:space="preserve"> </w:t>
            </w:r>
          </w:p>
          <w:p w14:paraId="007B5889" w14:textId="0FE331A2" w:rsidR="009F64DA" w:rsidRPr="009F64DA" w:rsidRDefault="009F64DA" w:rsidP="00721C46">
            <w:pPr>
              <w:pStyle w:val="Paragraphedeliste"/>
              <w:numPr>
                <w:ilvl w:val="0"/>
                <w:numId w:val="8"/>
              </w:num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</w:rPr>
              <w:t>Trop occupé pour communiquer de façon efficace</w:t>
            </w:r>
            <w:r w:rsidR="00BF3983">
              <w:rPr>
                <w:rFonts w:ascii="Century Gothic" w:hAnsi="Century Gothic"/>
                <w:sz w:val="22"/>
              </w:rPr>
              <w:t xml:space="preserve"> (toujours le temps pour communiquer dans le but d’avancer)</w:t>
            </w:r>
          </w:p>
        </w:tc>
        <w:tc>
          <w:tcPr>
            <w:tcW w:w="4085" w:type="dxa"/>
          </w:tcPr>
          <w:p w14:paraId="5112D781" w14:textId="77777777" w:rsidR="00BF3983" w:rsidRDefault="009F64DA" w:rsidP="00BF3983">
            <w:pPr>
              <w:rPr>
                <w:rFonts w:ascii="Century Gothic" w:hAnsi="Century Gothic"/>
                <w:sz w:val="22"/>
                <w:szCs w:val="22"/>
              </w:rPr>
            </w:pPr>
            <w:r w:rsidRPr="00BF3983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2836A22F" w14:textId="2E24C03A" w:rsidR="00BF3983" w:rsidRPr="00BF3983" w:rsidRDefault="00BF3983" w:rsidP="00BF3983">
            <w:pPr>
              <w:pStyle w:val="Paragraphedeliste"/>
              <w:numPr>
                <w:ilvl w:val="0"/>
                <w:numId w:val="18"/>
              </w:numPr>
              <w:rPr>
                <w:rFonts w:ascii="Century Gothic" w:hAnsi="Century Gothic"/>
                <w:sz w:val="22"/>
              </w:rPr>
            </w:pPr>
            <w:r w:rsidRPr="00BF3983">
              <w:rPr>
                <w:rFonts w:ascii="Century Gothic" w:hAnsi="Century Gothic"/>
                <w:sz w:val="22"/>
              </w:rPr>
              <w:t>Créatif, imaginatif</w:t>
            </w:r>
            <w:r>
              <w:rPr>
                <w:rFonts w:ascii="Century Gothic" w:hAnsi="Century Gothic"/>
                <w:sz w:val="22"/>
              </w:rPr>
              <w:t xml:space="preserve"> et il est capable de résoudre</w:t>
            </w:r>
            <w:r w:rsidRPr="00BF3983">
              <w:rPr>
                <w:rFonts w:ascii="Century Gothic" w:hAnsi="Century Gothic"/>
                <w:sz w:val="22"/>
              </w:rPr>
              <w:t xml:space="preserve"> des problèmes compliqués.</w:t>
            </w:r>
          </w:p>
          <w:p w14:paraId="56C64985" w14:textId="3A4E4F77" w:rsidR="009F64DA" w:rsidRP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04948524" w14:textId="77777777" w:rsidR="00BF3983" w:rsidRDefault="009F64DA" w:rsidP="00BF3983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>
              <w:rPr>
                <w:rFonts w:ascii="Century Gothic" w:hAnsi="Century Gothic"/>
                <w:sz w:val="22"/>
              </w:rPr>
              <w:t xml:space="preserve"> </w:t>
            </w:r>
          </w:p>
          <w:p w14:paraId="72C7B407" w14:textId="5B7CCAB6" w:rsidR="00826135" w:rsidRPr="00BF3983" w:rsidRDefault="00826135" w:rsidP="00BF3983">
            <w:pPr>
              <w:pStyle w:val="Paragraphedeliste"/>
              <w:numPr>
                <w:ilvl w:val="0"/>
                <w:numId w:val="18"/>
              </w:numPr>
              <w:rPr>
                <w:rFonts w:ascii="Century Gothic" w:hAnsi="Century Gothic"/>
              </w:rPr>
            </w:pPr>
            <w:r w:rsidRPr="00BF3983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0C3E21" w:rsidRPr="00F01024" w14:paraId="7E76AB71" w14:textId="7252649B" w:rsidTr="009F64DA">
        <w:trPr>
          <w:trHeight w:val="1247"/>
        </w:trPr>
        <w:tc>
          <w:tcPr>
            <w:tcW w:w="2534" w:type="dxa"/>
            <w:shd w:val="clear" w:color="auto" w:fill="auto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0A08FD8E" w14:textId="77777777" w:rsid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2052604B" w14:textId="77015AE5" w:rsidR="009F64DA" w:rsidRPr="009F64DA" w:rsidRDefault="009F64DA" w:rsidP="00721C46">
            <w:pPr>
              <w:pStyle w:val="Paragraphedeliste"/>
              <w:numPr>
                <w:ilvl w:val="0"/>
                <w:numId w:val="5"/>
              </w:num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</w:rPr>
              <w:t>Extraverti, enthousiaste, communicatif. Développe des contacts.</w:t>
            </w:r>
          </w:p>
          <w:p w14:paraId="0FDE9992" w14:textId="16C1B53B" w:rsidR="009F64DA" w:rsidRPr="009F64DA" w:rsidRDefault="009F64DA" w:rsidP="00721C46">
            <w:pPr>
              <w:pStyle w:val="Paragraphedeliste"/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  <w:p w14:paraId="6F965DA5" w14:textId="77777777" w:rsidR="009F64DA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13A3EAD6" w14:textId="03B27099" w:rsidR="000C3E21" w:rsidRPr="009F64DA" w:rsidRDefault="009F64DA" w:rsidP="00721C46">
            <w:pPr>
              <w:pStyle w:val="Paragraphedeliste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</w:rPr>
              <w:t>Explore les opportunités.</w:t>
            </w:r>
          </w:p>
        </w:tc>
        <w:tc>
          <w:tcPr>
            <w:tcW w:w="4085" w:type="dxa"/>
          </w:tcPr>
          <w:p w14:paraId="0F8309B7" w14:textId="77777777" w:rsidR="00826135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6727E159" w14:textId="6ABCC342" w:rsidR="00BF3983" w:rsidRPr="00BF3983" w:rsidRDefault="00826135" w:rsidP="00BF3983">
            <w:pPr>
              <w:pStyle w:val="Paragraphedeliste"/>
              <w:numPr>
                <w:ilvl w:val="0"/>
                <w:numId w:val="6"/>
              </w:numPr>
              <w:rPr>
                <w:rFonts w:ascii="Century Gothic" w:hAnsi="Century Gothic"/>
                <w:sz w:val="22"/>
                <w:szCs w:val="22"/>
              </w:rPr>
            </w:pPr>
            <w:r w:rsidRPr="00826135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  <w:bookmarkStart w:id="0" w:name="_GoBack"/>
            <w:bookmarkEnd w:id="0"/>
          </w:p>
          <w:p w14:paraId="53A15A58" w14:textId="77777777" w:rsidR="00826135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="00826135"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5DEA7615" w14:textId="213A4622" w:rsidR="000C3E21" w:rsidRPr="00826135" w:rsidRDefault="00826135" w:rsidP="00721C46">
            <w:pPr>
              <w:pStyle w:val="Paragraphedeliste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826135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192DC1D3" w14:textId="77777777" w:rsid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76F58E08" w14:textId="77777777" w:rsidR="009F64DA" w:rsidRPr="009F64DA" w:rsidRDefault="009F64DA" w:rsidP="00721C46">
            <w:pPr>
              <w:pStyle w:val="Paragraphedeliste"/>
              <w:numPr>
                <w:ilvl w:val="0"/>
                <w:numId w:val="4"/>
              </w:num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  <w:p w14:paraId="648046C8" w14:textId="3CC54504" w:rsidR="009F64DA" w:rsidRPr="009F64DA" w:rsidRDefault="009F64DA" w:rsidP="00721C46">
            <w:pPr>
              <w:pStyle w:val="Paragraphedeliste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  <w:p w14:paraId="610FBA0D" w14:textId="02668634" w:rsidR="000C3E21" w:rsidRPr="00F01024" w:rsidRDefault="000C3E21" w:rsidP="009F64DA">
            <w:pPr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30FE3700" w14:textId="77777777" w:rsidR="00826135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58F3571B" w14:textId="51687FDE" w:rsidR="009F64DA" w:rsidRPr="00826135" w:rsidRDefault="00826135" w:rsidP="00721C46">
            <w:pPr>
              <w:pStyle w:val="Paragraphedeliste"/>
              <w:numPr>
                <w:ilvl w:val="0"/>
                <w:numId w:val="17"/>
              </w:numPr>
              <w:rPr>
                <w:rFonts w:ascii="Century Gothic" w:hAnsi="Century Gothic"/>
                <w:sz w:val="22"/>
                <w:szCs w:val="22"/>
              </w:rPr>
            </w:pPr>
            <w:r w:rsidRPr="00826135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  <w:p w14:paraId="66E1F7A9" w14:textId="77777777" w:rsidR="00826135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="00826135"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334A303F" w14:textId="28D0A1F5" w:rsidR="000C3E21" w:rsidRPr="00826135" w:rsidRDefault="00826135" w:rsidP="00721C46">
            <w:pPr>
              <w:pStyle w:val="Paragraphedeliste"/>
              <w:numPr>
                <w:ilvl w:val="0"/>
                <w:numId w:val="17"/>
              </w:numPr>
              <w:rPr>
                <w:rFonts w:ascii="Century Gothic" w:hAnsi="Century Gothic"/>
              </w:rPr>
            </w:pPr>
            <w:r w:rsidRPr="00826135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30D5C654" w14:textId="77777777" w:rsidR="00BF3983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7C356453" w14:textId="0857F16E" w:rsidR="009F64DA" w:rsidRPr="00BF3983" w:rsidRDefault="00BF3983" w:rsidP="00BF3983">
            <w:pPr>
              <w:pStyle w:val="Paragraphedeliste"/>
              <w:numPr>
                <w:ilvl w:val="0"/>
                <w:numId w:val="17"/>
              </w:numPr>
              <w:rPr>
                <w:rFonts w:ascii="Century Gothic" w:hAnsi="Century Gothic"/>
                <w:sz w:val="22"/>
                <w:szCs w:val="22"/>
              </w:rPr>
            </w:pPr>
            <w:r w:rsidRPr="00BF3983">
              <w:rPr>
                <w:rFonts w:ascii="Century Gothic" w:hAnsi="Century Gothic"/>
                <w:sz w:val="22"/>
              </w:rPr>
              <w:t>Compétitif, dynamique,</w:t>
            </w:r>
          </w:p>
          <w:p w14:paraId="6235AB8B" w14:textId="77777777" w:rsidR="009F64DA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3056E6DE" w14:textId="6DF7DFAF" w:rsidR="000C3E21" w:rsidRPr="009F64DA" w:rsidRDefault="00BF3983" w:rsidP="00721C46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</w:rPr>
              <w:t>Prospère</w:t>
            </w:r>
            <w:r w:rsidR="009F64DA" w:rsidRPr="009F64DA">
              <w:rPr>
                <w:rFonts w:ascii="Century Gothic" w:hAnsi="Century Gothic"/>
                <w:sz w:val="22"/>
              </w:rPr>
              <w:t xml:space="preserve"> dans la pression/le stress.</w:t>
            </w:r>
            <w:r w:rsidR="009F64DA" w:rsidRPr="009F64DA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="009F64DA" w:rsidRPr="009F64DA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  <w:p w14:paraId="7C6E9241" w14:textId="7DCEEDFF" w:rsidR="009F64DA" w:rsidRPr="009F64DA" w:rsidRDefault="009F64DA" w:rsidP="00721C46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  <w:tc>
          <w:tcPr>
            <w:tcW w:w="4085" w:type="dxa"/>
          </w:tcPr>
          <w:p w14:paraId="593E37C3" w14:textId="77777777" w:rsidR="009F64DA" w:rsidRP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18836A8F" w14:textId="42EE1852" w:rsidR="000C3E21" w:rsidRPr="00F01024" w:rsidRDefault="009F64DA" w:rsidP="009F64DA">
            <w:p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lastRenderedPageBreak/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47608DD1" w14:textId="72E70982" w:rsid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2464A4B5" w14:textId="12AC09F9" w:rsidR="009F64DA" w:rsidRPr="009F64DA" w:rsidRDefault="009F64DA" w:rsidP="00721C46">
            <w:pPr>
              <w:pStyle w:val="Paragraphedeliste"/>
              <w:numPr>
                <w:ilvl w:val="0"/>
                <w:numId w:val="11"/>
              </w:numPr>
              <w:rPr>
                <w:rFonts w:ascii="Century Gothic" w:hAnsi="Century Gothic"/>
                <w:sz w:val="22"/>
                <w:szCs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  <w:r w:rsidR="00BF3983">
              <w:rPr>
                <w:rFonts w:ascii="Century Gothic" w:hAnsi="Century Gothic"/>
                <w:sz w:val="22"/>
              </w:rPr>
              <w:t xml:space="preserve"> </w:t>
            </w:r>
          </w:p>
          <w:p w14:paraId="723C0EB2" w14:textId="77777777" w:rsidR="009F64DA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09162AE8" w14:textId="60C4A007" w:rsidR="000C3E21" w:rsidRPr="009F64DA" w:rsidRDefault="009F64DA" w:rsidP="00721C46">
            <w:pPr>
              <w:pStyle w:val="Paragraphedeliste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4085" w:type="dxa"/>
          </w:tcPr>
          <w:p w14:paraId="037CA493" w14:textId="77777777" w:rsidR="00826135" w:rsidRPr="009F64DA" w:rsidRDefault="00826135" w:rsidP="00826135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658DF397" w14:textId="5FC25339" w:rsidR="000C3E21" w:rsidRPr="00F01024" w:rsidRDefault="00826135" w:rsidP="00826135">
            <w:p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44B3627A" w14:textId="77777777" w:rsid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78C71181" w14:textId="3FCBD175" w:rsidR="009F64DA" w:rsidRPr="00BF3983" w:rsidRDefault="009F64DA" w:rsidP="00721C46">
            <w:pPr>
              <w:pStyle w:val="Paragraphedeliste"/>
              <w:numPr>
                <w:ilvl w:val="0"/>
                <w:numId w:val="10"/>
              </w:num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</w:rPr>
              <w:t>Coopératif, compréhensif, perceptif</w:t>
            </w:r>
          </w:p>
          <w:p w14:paraId="092F3DD0" w14:textId="2D979D19" w:rsidR="00BF3983" w:rsidRPr="00BF3983" w:rsidRDefault="00BF3983" w:rsidP="00BF3983">
            <w:pPr>
              <w:pStyle w:val="Paragraphedeliste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</w:rPr>
              <w:t>Ecoute, construit, évite les malentendus</w:t>
            </w:r>
          </w:p>
          <w:p w14:paraId="6631BC56" w14:textId="77777777" w:rsidR="009F64DA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016E703F" w14:textId="16639CD6" w:rsidR="009F64DA" w:rsidRPr="009F64DA" w:rsidRDefault="009F64DA" w:rsidP="00721C46">
            <w:pPr>
              <w:pStyle w:val="Paragraphedeliste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  <w:tc>
          <w:tcPr>
            <w:tcW w:w="4085" w:type="dxa"/>
          </w:tcPr>
          <w:p w14:paraId="3486762E" w14:textId="77777777" w:rsidR="00826135" w:rsidRPr="009F64DA" w:rsidRDefault="00826135" w:rsidP="00826135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141AF7A5" w14:textId="25709B0E" w:rsidR="000C3E21" w:rsidRPr="00F01024" w:rsidRDefault="00826135" w:rsidP="00826135">
            <w:p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5E4619B5" w14:textId="1F72BCF2" w:rsidR="009F64DA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6B8A664C" w14:textId="77777777" w:rsidR="00BF3983" w:rsidRDefault="00BF3983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</w:rPr>
              <w:t>Discipliné</w:t>
            </w:r>
            <w:r>
              <w:rPr>
                <w:rFonts w:ascii="Century Gothic" w:hAnsi="Century Gothic"/>
                <w:sz w:val="22"/>
              </w:rPr>
              <w:t xml:space="preserve">, </w:t>
            </w:r>
            <w:r>
              <w:rPr>
                <w:rFonts w:ascii="Century Gothic" w:hAnsi="Century Gothic"/>
                <w:sz w:val="22"/>
              </w:rPr>
              <w:t>fiable</w:t>
            </w:r>
          </w:p>
          <w:p w14:paraId="4F30C52A" w14:textId="32BF2F68" w:rsidR="009F64DA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739F7F7B" w14:textId="426A5062" w:rsidR="000C3E21" w:rsidRPr="009F64DA" w:rsidRDefault="00BF3983" w:rsidP="00721C46">
            <w:pPr>
              <w:pStyle w:val="Paragraphedeliste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</w:rPr>
              <w:t>Conservateur</w:t>
            </w:r>
            <w:r w:rsidR="009F64DA" w:rsidRPr="009F64DA">
              <w:rPr>
                <w:rFonts w:ascii="Century Gothic" w:hAnsi="Century Gothic"/>
                <w:sz w:val="22"/>
              </w:rPr>
              <w:t xml:space="preserve"> et efficace. Met en pratique les </w:t>
            </w:r>
            <w:r w:rsidRPr="009F64DA">
              <w:rPr>
                <w:rFonts w:ascii="Century Gothic" w:hAnsi="Century Gothic"/>
                <w:sz w:val="22"/>
              </w:rPr>
              <w:t>idées</w:t>
            </w:r>
            <w:r>
              <w:rPr>
                <w:rFonts w:ascii="Century Gothic" w:hAnsi="Century Gothic"/>
                <w:sz w:val="22"/>
              </w:rPr>
              <w:t xml:space="preserve"> (ça dépend de la motivation)</w:t>
            </w:r>
            <w:r w:rsidR="009F64DA" w:rsidRPr="009F64DA">
              <w:rPr>
                <w:rFonts w:ascii="Century Gothic" w:hAnsi="Century Gothic"/>
                <w:sz w:val="22"/>
              </w:rPr>
              <w:t>.</w:t>
            </w:r>
          </w:p>
          <w:p w14:paraId="6F39E464" w14:textId="12310B52" w:rsidR="009F64DA" w:rsidRPr="009F64DA" w:rsidRDefault="009F64DA" w:rsidP="00721C46">
            <w:pPr>
              <w:pStyle w:val="Paragraphedeliste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  <w:r w:rsidR="00BF3983">
              <w:rPr>
                <w:rFonts w:ascii="Century Gothic" w:hAnsi="Century Gothic"/>
                <w:sz w:val="22"/>
              </w:rPr>
              <w:t>(des fois oui)</w:t>
            </w:r>
          </w:p>
        </w:tc>
        <w:tc>
          <w:tcPr>
            <w:tcW w:w="4085" w:type="dxa"/>
          </w:tcPr>
          <w:p w14:paraId="3194CAFF" w14:textId="77777777" w:rsidR="00826135" w:rsidRPr="009F64DA" w:rsidRDefault="00826135" w:rsidP="00826135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025E8C0B" w14:textId="343C6D9B" w:rsidR="000C3E21" w:rsidRPr="00F01024" w:rsidRDefault="00826135" w:rsidP="00826135">
            <w:p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0C08FB7F" w14:textId="77777777" w:rsidR="00826135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6B8E0671" w14:textId="4215AE4E" w:rsidR="009F64DA" w:rsidRPr="00826135" w:rsidRDefault="00826135" w:rsidP="00721C46">
            <w:pPr>
              <w:pStyle w:val="Paragraphedeliste"/>
              <w:numPr>
                <w:ilvl w:val="0"/>
                <w:numId w:val="13"/>
              </w:numPr>
              <w:rPr>
                <w:rFonts w:ascii="Century Gothic" w:hAnsi="Century Gothic"/>
                <w:sz w:val="22"/>
                <w:szCs w:val="22"/>
              </w:rPr>
            </w:pPr>
            <w:r w:rsidRPr="00826135">
              <w:rPr>
                <w:rFonts w:ascii="Century Gothic" w:hAnsi="Century Gothic"/>
                <w:sz w:val="22"/>
              </w:rPr>
              <w:t>Méticuleux, consciencieux, anxieux. Cherche les erreurs et les oublis. Respect les délais.</w:t>
            </w:r>
          </w:p>
          <w:p w14:paraId="54CCBBD4" w14:textId="2F2CFD3C" w:rsidR="00826135" w:rsidRPr="00BF3983" w:rsidRDefault="00826135" w:rsidP="00721C46">
            <w:pPr>
              <w:pStyle w:val="Paragraphedeliste"/>
              <w:numPr>
                <w:ilvl w:val="0"/>
                <w:numId w:val="13"/>
              </w:numPr>
              <w:rPr>
                <w:rFonts w:ascii="Century Gothic" w:hAnsi="Century Gothic"/>
                <w:sz w:val="22"/>
                <w:szCs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  <w:p w14:paraId="6BFBB552" w14:textId="77777777" w:rsidR="00BF3983" w:rsidRPr="00BF3983" w:rsidRDefault="00BF3983" w:rsidP="00BF3983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14D4C2B2" w14:textId="74BB5968" w:rsidR="000C3E21" w:rsidRPr="00BF3983" w:rsidRDefault="00BF3983" w:rsidP="009F64DA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(je pense que ça me correspond pas mal)</w:t>
            </w:r>
          </w:p>
        </w:tc>
        <w:tc>
          <w:tcPr>
            <w:tcW w:w="4085" w:type="dxa"/>
          </w:tcPr>
          <w:p w14:paraId="0B014F0D" w14:textId="77777777" w:rsidR="00826135" w:rsidRPr="009F64DA" w:rsidRDefault="00826135" w:rsidP="00826135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2FD820FA" w14:textId="4C426E7A" w:rsidR="000C3E21" w:rsidRPr="00F01024" w:rsidRDefault="00826135" w:rsidP="00826135">
            <w:p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27289E26" w14:textId="77777777" w:rsidR="00826135" w:rsidRDefault="009F64DA" w:rsidP="009F64DA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280E6213" w14:textId="27BD606B" w:rsidR="009F64DA" w:rsidRPr="00826135" w:rsidRDefault="00826135" w:rsidP="00721C46">
            <w:pPr>
              <w:pStyle w:val="Paragraphedeliste"/>
              <w:numPr>
                <w:ilvl w:val="0"/>
                <w:numId w:val="15"/>
              </w:numPr>
              <w:rPr>
                <w:rFonts w:ascii="Century Gothic" w:hAnsi="Century Gothic"/>
                <w:sz w:val="22"/>
                <w:szCs w:val="22"/>
              </w:rPr>
            </w:pPr>
            <w:r w:rsidRPr="00826135">
              <w:rPr>
                <w:rFonts w:ascii="Century Gothic" w:hAnsi="Century Gothic"/>
                <w:sz w:val="22"/>
              </w:rPr>
              <w:t>Ne contribue que dans un cadre restreint. S'arrête sur des détails techniques</w:t>
            </w:r>
          </w:p>
          <w:p w14:paraId="7E46CB93" w14:textId="77777777" w:rsidR="00826135" w:rsidRDefault="009F64DA" w:rsidP="009F64DA">
            <w:pPr>
              <w:rPr>
                <w:rFonts w:ascii="Century Gothic" w:hAnsi="Century Gothic"/>
                <w:sz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  <w:r w:rsidR="00826135" w:rsidRPr="002374CB">
              <w:rPr>
                <w:rFonts w:ascii="Century Gothic" w:hAnsi="Century Gothic"/>
                <w:sz w:val="22"/>
              </w:rPr>
              <w:t xml:space="preserve"> </w:t>
            </w:r>
          </w:p>
          <w:p w14:paraId="6BB13836" w14:textId="0FE6E514" w:rsidR="00826135" w:rsidRPr="00826135" w:rsidRDefault="00826135" w:rsidP="00721C46">
            <w:pPr>
              <w:pStyle w:val="Paragraphedeliste"/>
              <w:numPr>
                <w:ilvl w:val="0"/>
                <w:numId w:val="14"/>
              </w:numPr>
              <w:rPr>
                <w:rFonts w:ascii="Century Gothic" w:hAnsi="Century Gothic"/>
              </w:rPr>
            </w:pPr>
            <w:r w:rsidRPr="00826135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4085" w:type="dxa"/>
          </w:tcPr>
          <w:p w14:paraId="7618D14C" w14:textId="77777777" w:rsidR="00826135" w:rsidRPr="009F64DA" w:rsidRDefault="00826135" w:rsidP="00826135">
            <w:pPr>
              <w:rPr>
                <w:rFonts w:ascii="Century Gothic" w:hAnsi="Century Gothic"/>
                <w:sz w:val="22"/>
                <w:szCs w:val="22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 xml:space="preserve">Oui : </w:t>
            </w:r>
          </w:p>
          <w:p w14:paraId="705CAF75" w14:textId="312242E0" w:rsidR="000C3E21" w:rsidRPr="00F01024" w:rsidRDefault="00826135" w:rsidP="00826135">
            <w:pPr>
              <w:rPr>
                <w:rFonts w:ascii="Century Gothic" w:hAnsi="Century Gothic"/>
              </w:rPr>
            </w:pPr>
            <w:r w:rsidRPr="009F64DA">
              <w:rPr>
                <w:rFonts w:ascii="Century Gothic" w:hAnsi="Century Gothic"/>
                <w:sz w:val="22"/>
                <w:szCs w:val="22"/>
              </w:rPr>
              <w:t>Non: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384CE" w14:textId="77777777" w:rsidR="008C6B7D" w:rsidRDefault="008C6B7D">
      <w:r>
        <w:separator/>
      </w:r>
    </w:p>
  </w:endnote>
  <w:endnote w:type="continuationSeparator" w:id="0">
    <w:p w14:paraId="71B862CF" w14:textId="77777777" w:rsidR="008C6B7D" w:rsidRDefault="008C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6A8B513D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BF3983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BF3983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188EC" w14:textId="77777777" w:rsidR="008C6B7D" w:rsidRDefault="008C6B7D">
      <w:r>
        <w:separator/>
      </w:r>
    </w:p>
  </w:footnote>
  <w:footnote w:type="continuationSeparator" w:id="0">
    <w:p w14:paraId="0E4358E7" w14:textId="77777777" w:rsidR="008C6B7D" w:rsidRDefault="008C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01041A3F"/>
    <w:multiLevelType w:val="hybridMultilevel"/>
    <w:tmpl w:val="3CF262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68A106E"/>
    <w:multiLevelType w:val="hybridMultilevel"/>
    <w:tmpl w:val="129E90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57E9B"/>
    <w:multiLevelType w:val="hybridMultilevel"/>
    <w:tmpl w:val="C1345B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34429"/>
    <w:multiLevelType w:val="hybridMultilevel"/>
    <w:tmpl w:val="B6C8CB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F2D19"/>
    <w:multiLevelType w:val="hybridMultilevel"/>
    <w:tmpl w:val="7C485B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43896"/>
    <w:multiLevelType w:val="hybridMultilevel"/>
    <w:tmpl w:val="282220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B1513"/>
    <w:multiLevelType w:val="hybridMultilevel"/>
    <w:tmpl w:val="6414B4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97E9D"/>
    <w:multiLevelType w:val="hybridMultilevel"/>
    <w:tmpl w:val="7D861F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67F00"/>
    <w:multiLevelType w:val="hybridMultilevel"/>
    <w:tmpl w:val="0F7C82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403E7"/>
    <w:multiLevelType w:val="hybridMultilevel"/>
    <w:tmpl w:val="B5F052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71316"/>
    <w:multiLevelType w:val="hybridMultilevel"/>
    <w:tmpl w:val="CCCA02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35DB6"/>
    <w:multiLevelType w:val="hybridMultilevel"/>
    <w:tmpl w:val="BD7CCA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F1C10"/>
    <w:multiLevelType w:val="hybridMultilevel"/>
    <w:tmpl w:val="A6AA42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24F10"/>
    <w:multiLevelType w:val="hybridMultilevel"/>
    <w:tmpl w:val="1EA60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42C4F"/>
    <w:multiLevelType w:val="hybridMultilevel"/>
    <w:tmpl w:val="0B02AA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8"/>
  </w:num>
  <w:num w:numId="5">
    <w:abstractNumId w:val="5"/>
  </w:num>
  <w:num w:numId="6">
    <w:abstractNumId w:val="15"/>
  </w:num>
  <w:num w:numId="7">
    <w:abstractNumId w:val="4"/>
  </w:num>
  <w:num w:numId="8">
    <w:abstractNumId w:val="13"/>
  </w:num>
  <w:num w:numId="9">
    <w:abstractNumId w:val="14"/>
  </w:num>
  <w:num w:numId="10">
    <w:abstractNumId w:val="9"/>
  </w:num>
  <w:num w:numId="11">
    <w:abstractNumId w:val="2"/>
  </w:num>
  <w:num w:numId="12">
    <w:abstractNumId w:val="7"/>
  </w:num>
  <w:num w:numId="13">
    <w:abstractNumId w:val="12"/>
  </w:num>
  <w:num w:numId="14">
    <w:abstractNumId w:val="11"/>
  </w:num>
  <w:num w:numId="15">
    <w:abstractNumId w:val="10"/>
  </w:num>
  <w:num w:numId="16">
    <w:abstractNumId w:val="17"/>
  </w:num>
  <w:num w:numId="17">
    <w:abstractNumId w:val="0"/>
  </w:num>
  <w:num w:numId="18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21C46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26135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8C6B7D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64DA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3983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9F6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118</TotalTime>
  <Pages>3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Emma Blanchoud</cp:lastModifiedBy>
  <cp:revision>23</cp:revision>
  <cp:lastPrinted>2018-11-20T15:14:00Z</cp:lastPrinted>
  <dcterms:created xsi:type="dcterms:W3CDTF">2016-03-16T10:37:00Z</dcterms:created>
  <dcterms:modified xsi:type="dcterms:W3CDTF">2024-01-16T12:25:00Z</dcterms:modified>
</cp:coreProperties>
</file>